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83D9" w14:textId="5E4B8635" w:rsidR="00E16D14" w:rsidRDefault="00E16D14" w:rsidP="00E16D14">
      <w:pPr>
        <w:pStyle w:val="ImagePlaceholder"/>
      </w:pPr>
      <w:r w:rsidRPr="00E16D14">
        <w:rPr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0A257DE0" wp14:editId="5B5AC168">
                <wp:simplePos x="0" y="0"/>
                <wp:positionH relativeFrom="column">
                  <wp:posOffset>-912495</wp:posOffset>
                </wp:positionH>
                <wp:positionV relativeFrom="paragraph">
                  <wp:posOffset>-676275</wp:posOffset>
                </wp:positionV>
                <wp:extent cx="530225" cy="10058400"/>
                <wp:effectExtent l="0" t="0" r="3175" b="0"/>
                <wp:wrapNone/>
                <wp:docPr id="2124581430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225" cy="100584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77397" id="Rectangle 1" o:spid="_x0000_s1026" alt="&quot;&quot;" style="position:absolute;margin-left:-71.85pt;margin-top:-53.25pt;width:41.75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" fillcolor="#f15533 [3204]" stroked="f" strokeweight="1pt">
                <w10:anchorlock/>
              </v:rect>
            </w:pict>
          </mc:Fallback>
        </mc:AlternateContent>
      </w:r>
    </w:p>
    <w:p w14:paraId="61A81391" w14:textId="21E48327" w:rsidR="00CE3B09" w:rsidRPr="00FF203A" w:rsidRDefault="005400B2" w:rsidP="00CC0FFE">
      <w:pPr>
        <w:pStyle w:val="Title"/>
        <w:rPr>
          <w:sz w:val="32"/>
          <w:szCs w:val="32"/>
        </w:rPr>
      </w:pPr>
      <w:r w:rsidRPr="00FF203A">
        <w:rPr>
          <w:sz w:val="32"/>
          <w:szCs w:val="32"/>
        </w:rPr>
        <w:t>Karmveer</w:t>
      </w:r>
      <w:r w:rsidR="00CE3B09" w:rsidRPr="00FF203A">
        <w:rPr>
          <w:sz w:val="32"/>
          <w:szCs w:val="32"/>
        </w:rPr>
        <w:t xml:space="preserve"> </w:t>
      </w:r>
      <w:r w:rsidRPr="00FF203A">
        <w:rPr>
          <w:sz w:val="32"/>
          <w:szCs w:val="32"/>
        </w:rPr>
        <w:t>Kaur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720"/>
      </w:tblGrid>
      <w:tr w:rsidR="00E16D14" w14:paraId="751460C0" w14:textId="77777777" w:rsidTr="00E16D14">
        <w:tc>
          <w:tcPr>
            <w:tcW w:w="9720" w:type="dxa"/>
          </w:tcPr>
          <w:p w14:paraId="4CAAE385" w14:textId="23E703E7" w:rsidR="005400B2" w:rsidRPr="00FF203A" w:rsidRDefault="005400B2" w:rsidP="00E67EB2">
            <w:pPr>
              <w:pStyle w:val="Subtitle"/>
              <w:rPr>
                <w:szCs w:val="20"/>
              </w:rPr>
            </w:pPr>
            <w:r w:rsidRPr="00FF203A">
              <w:rPr>
                <w:szCs w:val="20"/>
              </w:rPr>
              <w:t>MANSA</w:t>
            </w:r>
            <w:r w:rsidR="00FF203A" w:rsidRPr="00FF203A">
              <w:rPr>
                <w:szCs w:val="20"/>
              </w:rPr>
              <w:t xml:space="preserve">, </w:t>
            </w:r>
            <w:r w:rsidRPr="00FF203A">
              <w:rPr>
                <w:szCs w:val="20"/>
              </w:rPr>
              <w:t>PUNJAB</w:t>
            </w:r>
            <w:r w:rsidR="00FF203A" w:rsidRPr="00FF203A">
              <w:rPr>
                <w:szCs w:val="20"/>
              </w:rPr>
              <w:t xml:space="preserve">, </w:t>
            </w:r>
            <w:r w:rsidRPr="00FF203A">
              <w:rPr>
                <w:szCs w:val="20"/>
              </w:rPr>
              <w:t>INDIA</w:t>
            </w:r>
            <w:r w:rsidR="00E16D14" w:rsidRPr="00FF203A">
              <w:rPr>
                <w:szCs w:val="20"/>
              </w:rPr>
              <w:t xml:space="preserve"> |</w:t>
            </w:r>
            <w:r w:rsidRPr="00FF203A">
              <w:rPr>
                <w:szCs w:val="20"/>
              </w:rPr>
              <w:t xml:space="preserve"> +91 7018215934</w:t>
            </w:r>
            <w:r w:rsidR="00E16D14" w:rsidRPr="00FF203A">
              <w:rPr>
                <w:szCs w:val="20"/>
              </w:rPr>
              <w:t xml:space="preserve"> | </w:t>
            </w:r>
            <w:r w:rsidRPr="00FF203A">
              <w:rPr>
                <w:szCs w:val="20"/>
              </w:rPr>
              <w:t>kaurkarmveerci@gmail.com</w:t>
            </w:r>
            <w:r w:rsidR="00E16D14" w:rsidRPr="00FF203A">
              <w:rPr>
                <w:szCs w:val="20"/>
              </w:rPr>
              <w:t xml:space="preserve"> | </w:t>
            </w:r>
            <w:hyperlink r:id="rId10" w:history="1">
              <w:r w:rsidRPr="00FF203A">
                <w:rPr>
                  <w:rStyle w:val="Hyperlink"/>
                  <w:szCs w:val="20"/>
                </w:rPr>
                <w:t>http://github.com/karmveer111</w:t>
              </w:r>
            </w:hyperlink>
          </w:p>
          <w:p w14:paraId="080385B5" w14:textId="1153227C" w:rsidR="00E16D14" w:rsidRPr="00FF203A" w:rsidRDefault="005400B2" w:rsidP="00E67EB2">
            <w:pPr>
              <w:pStyle w:val="Subtitle"/>
              <w:rPr>
                <w:szCs w:val="20"/>
              </w:rPr>
            </w:pPr>
            <w:r w:rsidRPr="00FF203A">
              <w:rPr>
                <w:szCs w:val="20"/>
              </w:rPr>
              <w:t xml:space="preserve">LinkedIn - </w:t>
            </w:r>
            <w:hyperlink r:id="rId11" w:tgtFrame="_blank" w:tooltip="https://www.linkedin.com/in/karmveer-kaur-5561a520b" w:history="1">
              <w:r w:rsidR="00843120" w:rsidRPr="00FF203A">
                <w:rPr>
                  <w:rStyle w:val="Hyperlink"/>
                  <w:szCs w:val="20"/>
                </w:rPr>
                <w:t>https://www.linkedin.com/in/karmveer-kaur-5561a520b</w:t>
              </w:r>
            </w:hyperlink>
            <w:r w:rsidR="00843120" w:rsidRPr="00FF203A">
              <w:rPr>
                <w:rStyle w:val="ui-provider"/>
                <w:szCs w:val="20"/>
              </w:rPr>
              <w:t xml:space="preserve">  Passport No. – V8961059</w:t>
            </w:r>
            <w:r w:rsidR="00E16D14" w:rsidRPr="00FF203A">
              <w:rPr>
                <w:szCs w:val="20"/>
              </w:rPr>
              <w:t xml:space="preserve"> </w:t>
            </w:r>
          </w:p>
          <w:p w14:paraId="03A53CA6" w14:textId="0DFE9A05" w:rsidR="00843120" w:rsidRPr="00843120" w:rsidRDefault="00843120" w:rsidP="00FF203A"/>
        </w:tc>
      </w:tr>
      <w:tr w:rsidR="00E16D14" w14:paraId="4555C98F" w14:textId="77777777" w:rsidTr="00E16D14">
        <w:trPr>
          <w:trHeight w:val="331"/>
        </w:trPr>
        <w:tc>
          <w:tcPr>
            <w:tcW w:w="9720" w:type="dxa"/>
          </w:tcPr>
          <w:p w14:paraId="29D0ABA6" w14:textId="77777777" w:rsidR="00E16D14" w:rsidRDefault="00E16D14" w:rsidP="00907A85"/>
        </w:tc>
      </w:tr>
      <w:tr w:rsidR="00E16D14" w14:paraId="21CA38B0" w14:textId="77777777" w:rsidTr="00E16D14">
        <w:trPr>
          <w:trHeight w:val="331"/>
        </w:trPr>
        <w:tc>
          <w:tcPr>
            <w:tcW w:w="9720" w:type="dxa"/>
          </w:tcPr>
          <w:p w14:paraId="07224D04" w14:textId="74D23BDA" w:rsidR="00E16D14" w:rsidRDefault="005A2D6B" w:rsidP="00E16D14">
            <w:pPr>
              <w:pStyle w:val="Heading1"/>
            </w:pPr>
            <w:r w:rsidRPr="005A2D6B">
              <w:t>experience</w:t>
            </w:r>
          </w:p>
          <w:p w14:paraId="49F152AB" w14:textId="2BC70C3C" w:rsidR="00E16D14" w:rsidRDefault="00843120" w:rsidP="00E16D14">
            <w:pPr>
              <w:pStyle w:val="Heading2"/>
            </w:pPr>
            <w:r>
              <w:t>October,2022 - Present</w:t>
            </w:r>
          </w:p>
          <w:p w14:paraId="49FD3726" w14:textId="6D9BBD3D" w:rsidR="00E16D14" w:rsidRPr="00222EDA" w:rsidRDefault="00843120" w:rsidP="00E16D14">
            <w:pPr>
              <w:pStyle w:val="Heading3"/>
              <w:rPr>
                <w:rFonts w:ascii="Calibri" w:hAnsi="Calibri"/>
                <w:b/>
                <w:bCs/>
                <w:caps/>
              </w:rPr>
            </w:pPr>
            <w:r w:rsidRPr="00222EDA">
              <w:rPr>
                <w:b/>
                <w:bCs/>
              </w:rPr>
              <w:t>Associate Engineer</w:t>
            </w:r>
            <w:r w:rsidR="00222EDA" w:rsidRPr="00222EDA">
              <w:rPr>
                <w:b/>
                <w:bCs/>
              </w:rPr>
              <w:t xml:space="preserve"> at Luminous Power Technologies</w:t>
            </w:r>
          </w:p>
          <w:p w14:paraId="12397C28" w14:textId="4CF94A14" w:rsidR="00E16D14" w:rsidRDefault="00222EDA" w:rsidP="00E16D14">
            <w:r>
              <w:t>Working as a reliable contributor in R &amp; D for Battery Process Engineering projects, providing supervision and driving the achievement of assigned targets (quality, time, scope, cost) with solid understanding of required tools. Handling special projects of process.</w:t>
            </w:r>
            <w:r w:rsidR="0032566F">
              <w:t xml:space="preserve"> </w:t>
            </w:r>
          </w:p>
          <w:p w14:paraId="004FE67D" w14:textId="4FFE9297" w:rsidR="0032566F" w:rsidRPr="0032566F" w:rsidRDefault="0032566F" w:rsidP="0032566F">
            <w:pPr>
              <w:pStyle w:val="Heading3"/>
              <w:rPr>
                <w:b/>
                <w:bCs/>
              </w:rPr>
            </w:pPr>
            <w:r>
              <w:t xml:space="preserve">Worked on </w:t>
            </w:r>
            <w:r w:rsidRPr="0032566F">
              <w:rPr>
                <w:b/>
                <w:bCs/>
              </w:rPr>
              <w:t>Negative plate weight variation reduction</w:t>
            </w:r>
            <w:r>
              <w:rPr>
                <w:b/>
                <w:bCs/>
              </w:rPr>
              <w:t>.</w:t>
            </w:r>
          </w:p>
          <w:p w14:paraId="334DD266" w14:textId="4B8D73DD" w:rsidR="00C757F3" w:rsidRDefault="00C757F3" w:rsidP="00C757F3"/>
          <w:p w14:paraId="0CA2B2D7" w14:textId="5828F1F6" w:rsidR="00C757F3" w:rsidRPr="00C757F3" w:rsidRDefault="00C757F3" w:rsidP="00C757F3">
            <w:pPr>
              <w:pStyle w:val="Heading1"/>
            </w:pPr>
            <w:r>
              <w:t>PERSONAL PROJECTS</w:t>
            </w:r>
          </w:p>
          <w:p w14:paraId="7A918DEF" w14:textId="77777777" w:rsidR="005F0BA7" w:rsidRDefault="0032566F" w:rsidP="00E16D14">
            <w:pPr>
              <w:rPr>
                <w:rStyle w:val="ui-provider"/>
              </w:rPr>
            </w:pPr>
            <w:r w:rsidRPr="0032566F">
              <w:rPr>
                <w:rStyle w:val="ui-provider"/>
                <w:b/>
                <w:bCs/>
              </w:rPr>
              <w:t>Automatic Temperature and Emotion detector</w:t>
            </w:r>
            <w:r>
              <w:rPr>
                <w:rStyle w:val="ui-provider"/>
              </w:rPr>
              <w:t xml:space="preserve">: It is used to investigate emotional state and </w:t>
            </w:r>
            <w:r w:rsidR="00043C5E">
              <w:rPr>
                <w:rStyle w:val="ui-provider"/>
              </w:rPr>
              <w:t xml:space="preserve">body </w:t>
            </w:r>
            <w:r>
              <w:rPr>
                <w:rStyle w:val="ui-provider"/>
              </w:rPr>
              <w:t>temperature of any person to recognize their health condition.</w:t>
            </w:r>
            <w:r w:rsidR="005F0BA7">
              <w:rPr>
                <w:rStyle w:val="ui-provider"/>
              </w:rPr>
              <w:t xml:space="preserve"> </w:t>
            </w:r>
          </w:p>
          <w:p w14:paraId="6E37BFB1" w14:textId="77777777" w:rsidR="005F0BA7" w:rsidRDefault="005F0BA7" w:rsidP="00E16D14">
            <w:pPr>
              <w:rPr>
                <w:rStyle w:val="ui-provider"/>
              </w:rPr>
            </w:pPr>
            <w:r>
              <w:t xml:space="preserve">Sensors used - </w:t>
            </w:r>
            <w:r>
              <w:rPr>
                <w:rFonts w:ascii="Roboto" w:hAnsi="Roboto"/>
                <w:color w:val="111111"/>
                <w:shd w:val="clear" w:color="auto" w:fill="FFFFFF"/>
              </w:rPr>
              <w:t>IR temperature sensor</w:t>
            </w:r>
            <w:r>
              <w:rPr>
                <w:rFonts w:ascii="Roboto" w:hAnsi="Roboto"/>
                <w:color w:val="111111"/>
                <w:shd w:val="clear" w:color="auto" w:fill="FFFFFF"/>
              </w:rPr>
              <w:t xml:space="preserve">, </w:t>
            </w:r>
            <w:r>
              <w:rPr>
                <w:rFonts w:ascii="Roboto" w:hAnsi="Roboto"/>
                <w:color w:val="111111"/>
                <w:shd w:val="clear" w:color="auto" w:fill="FFFFFF"/>
              </w:rPr>
              <w:t>Thermistor sensor</w:t>
            </w:r>
            <w:r>
              <w:rPr>
                <w:rFonts w:ascii="Roboto" w:hAnsi="Roboto"/>
                <w:color w:val="111111"/>
                <w:shd w:val="clear" w:color="auto" w:fill="FFFFFF"/>
              </w:rPr>
              <w:t xml:space="preserve">, </w:t>
            </w:r>
            <w:r>
              <w:rPr>
                <w:rFonts w:ascii="Roboto" w:hAnsi="Roboto"/>
                <w:color w:val="111111"/>
                <w:shd w:val="clear" w:color="auto" w:fill="FFFFFF"/>
              </w:rPr>
              <w:t>Thermocouple sensor</w:t>
            </w:r>
            <w:r w:rsidR="0032566F">
              <w:br/>
            </w:r>
            <w:r w:rsidR="0032566F" w:rsidRPr="0032566F">
              <w:rPr>
                <w:rStyle w:val="ui-provider"/>
                <w:b/>
                <w:bCs/>
              </w:rPr>
              <w:t>Accident and Alcohol Detection System</w:t>
            </w:r>
            <w:r w:rsidR="0032566F">
              <w:rPr>
                <w:rStyle w:val="ui-provider"/>
              </w:rPr>
              <w:t>: It is a</w:t>
            </w:r>
            <w:r w:rsidR="007F2942">
              <w:rPr>
                <w:rStyle w:val="ui-provider"/>
              </w:rPr>
              <w:t>n</w:t>
            </w:r>
            <w:r w:rsidR="0032566F">
              <w:rPr>
                <w:rStyle w:val="ui-provider"/>
              </w:rPr>
              <w:t xml:space="preserve"> accident and alcohol detection system with the help of IoT and using GPS and GSM module.</w:t>
            </w:r>
            <w:r w:rsidR="0032566F">
              <w:br/>
            </w:r>
            <w:r w:rsidR="0032566F" w:rsidRPr="0032566F">
              <w:rPr>
                <w:rStyle w:val="ui-provider"/>
                <w:b/>
                <w:bCs/>
              </w:rPr>
              <w:t>Magic-8-Ball using flutter</w:t>
            </w:r>
            <w:r w:rsidR="0032566F">
              <w:rPr>
                <w:rStyle w:val="ui-provider"/>
              </w:rPr>
              <w:t>: It is a simple app made in flutter which shows question and by tapping on</w:t>
            </w:r>
            <w:r w:rsidR="0032566F">
              <w:br/>
            </w:r>
            <w:r w:rsidR="0032566F">
              <w:rPr>
                <w:rStyle w:val="ui-provider"/>
              </w:rPr>
              <w:t>the ball shows yes or no as the answer.</w:t>
            </w:r>
          </w:p>
          <w:p w14:paraId="25A1D6BF" w14:textId="06AE73DD" w:rsidR="00E16D14" w:rsidRDefault="005F0BA7" w:rsidP="00E16D14">
            <w:pPr>
              <w:rPr>
                <w:rStyle w:val="ui-provider"/>
              </w:rPr>
            </w:pPr>
            <w:r>
              <w:t>Language used – Dart programming, Flutter UI components</w:t>
            </w:r>
            <w:r w:rsidR="0032566F">
              <w:br/>
            </w:r>
            <w:r w:rsidR="00043C5E" w:rsidRPr="00043C5E">
              <w:rPr>
                <w:rStyle w:val="ui-provider"/>
                <w:b/>
                <w:bCs/>
              </w:rPr>
              <w:t>Precision</w:t>
            </w:r>
            <w:r w:rsidR="0032566F" w:rsidRPr="00043C5E">
              <w:rPr>
                <w:rStyle w:val="ui-provider"/>
                <w:b/>
                <w:bCs/>
              </w:rPr>
              <w:t xml:space="preserve"> Farming</w:t>
            </w:r>
            <w:r w:rsidR="0032566F">
              <w:rPr>
                <w:rStyle w:val="ui-provider"/>
              </w:rPr>
              <w:t>: It is agriculture related project. In which</w:t>
            </w:r>
            <w:r w:rsidR="007F2942">
              <w:rPr>
                <w:rStyle w:val="ui-provider"/>
              </w:rPr>
              <w:t xml:space="preserve"> </w:t>
            </w:r>
            <w:r w:rsidR="0032566F">
              <w:rPr>
                <w:rStyle w:val="ui-provider"/>
              </w:rPr>
              <w:t>different sensors to monitoring different environmental conditions.</w:t>
            </w:r>
          </w:p>
          <w:p w14:paraId="6D9FA545" w14:textId="437A7DF2" w:rsidR="005F0BA7" w:rsidRDefault="005F0BA7" w:rsidP="00E16D14">
            <w:r>
              <w:rPr>
                <w:rStyle w:val="ui-provider"/>
              </w:rPr>
              <w:t>Sensors – IR sensor, ultrasonic sensor, Thermocouple sensor</w:t>
            </w:r>
          </w:p>
          <w:p w14:paraId="6562FE7F" w14:textId="2B027403" w:rsidR="00E16D14" w:rsidRDefault="00E16D14" w:rsidP="00043C5E">
            <w:pPr>
              <w:pStyle w:val="Heading2"/>
            </w:pPr>
          </w:p>
        </w:tc>
      </w:tr>
      <w:tr w:rsidR="00E16D14" w14:paraId="61EDBFC7" w14:textId="77777777" w:rsidTr="00E16D14">
        <w:trPr>
          <w:trHeight w:val="331"/>
        </w:trPr>
        <w:tc>
          <w:tcPr>
            <w:tcW w:w="9720" w:type="dxa"/>
          </w:tcPr>
          <w:p w14:paraId="65ED76A7" w14:textId="77777777" w:rsidR="00E16D14" w:rsidRDefault="00E16D14" w:rsidP="00907A85"/>
        </w:tc>
      </w:tr>
      <w:tr w:rsidR="00E16D14" w14:paraId="5C89F65F" w14:textId="77777777" w:rsidTr="00907A85">
        <w:trPr>
          <w:trHeight w:val="2088"/>
        </w:trPr>
        <w:tc>
          <w:tcPr>
            <w:tcW w:w="9720" w:type="dxa"/>
          </w:tcPr>
          <w:p w14:paraId="78E330B2" w14:textId="77777777" w:rsidR="00E16D14" w:rsidRPr="00385FE3" w:rsidRDefault="00000000" w:rsidP="00907A85">
            <w:pPr>
              <w:pStyle w:val="Heading1"/>
            </w:pPr>
            <w:sdt>
              <w:sdtPr>
                <w:id w:val="507877070"/>
                <w:placeholder>
                  <w:docPart w:val="6D24593E03644ED18DF01CAA15590430"/>
                </w:placeholder>
                <w:temporary/>
                <w:showingPlcHdr/>
                <w15:appearance w15:val="hidden"/>
              </w:sdtPr>
              <w:sdtContent>
                <w:r w:rsidR="00E16D14">
                  <w:t>Education</w:t>
                </w:r>
              </w:sdtContent>
            </w:sdt>
          </w:p>
          <w:p w14:paraId="3ED02316" w14:textId="66B29934" w:rsidR="00E16D14" w:rsidRDefault="00C757F3" w:rsidP="00907A85">
            <w:pPr>
              <w:pStyle w:val="Heading2"/>
            </w:pPr>
            <w:r>
              <w:t>Bachelor of technology</w:t>
            </w:r>
            <w:r w:rsidR="007A1507">
              <w:t xml:space="preserve"> in Electronics and Telecommunication</w:t>
            </w:r>
          </w:p>
          <w:p w14:paraId="6CAC3D79" w14:textId="2E6416DE" w:rsidR="007A1507" w:rsidRDefault="007A1507" w:rsidP="007A1507">
            <w:r>
              <w:t xml:space="preserve">Eternal university, Baru Sahib, </w:t>
            </w:r>
            <w:r w:rsidR="00043C5E">
              <w:t>Sirmaur (</w:t>
            </w:r>
            <w:r>
              <w:t>2018 - 2022)</w:t>
            </w:r>
          </w:p>
          <w:p w14:paraId="6960991E" w14:textId="7EE424F7" w:rsidR="007A1507" w:rsidRPr="0032566F" w:rsidRDefault="0032566F" w:rsidP="007A1507">
            <w:pPr>
              <w:rPr>
                <w:b/>
                <w:bCs/>
              </w:rPr>
            </w:pPr>
            <w:r w:rsidRPr="0032566F">
              <w:rPr>
                <w:b/>
                <w:bCs/>
              </w:rPr>
              <w:t>12</w:t>
            </w:r>
            <w:r w:rsidRPr="0032566F">
              <w:rPr>
                <w:b/>
                <w:bCs/>
                <w:vertAlign w:val="superscript"/>
              </w:rPr>
              <w:t>th</w:t>
            </w:r>
            <w:r w:rsidRPr="0032566F">
              <w:rPr>
                <w:b/>
                <w:bCs/>
              </w:rPr>
              <w:t xml:space="preserve"> passed from CBSE Board</w:t>
            </w:r>
          </w:p>
          <w:p w14:paraId="116B0E7F" w14:textId="6CE24569" w:rsidR="0032566F" w:rsidRPr="007A1507" w:rsidRDefault="0032566F" w:rsidP="007A1507">
            <w:r>
              <w:t xml:space="preserve">Saint John’s </w:t>
            </w:r>
            <w:r w:rsidR="00043C5E">
              <w:t>school,</w:t>
            </w:r>
            <w:r>
              <w:t xml:space="preserve"> Sewad Bari, Phagalwa, Sikar, </w:t>
            </w:r>
            <w:r w:rsidR="007F2942">
              <w:t>Rajasthan (</w:t>
            </w:r>
            <w:r>
              <w:t>2018)</w:t>
            </w:r>
          </w:p>
          <w:p w14:paraId="083D18E6" w14:textId="77777777" w:rsidR="00E16D14" w:rsidRPr="0032566F" w:rsidRDefault="0032566F" w:rsidP="0032566F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 w:hanging="360"/>
              <w:rPr>
                <w:b/>
                <w:bCs/>
              </w:rPr>
            </w:pPr>
            <w:r w:rsidRPr="0032566F">
              <w:rPr>
                <w:b/>
                <w:bCs/>
              </w:rPr>
              <w:t>10</w:t>
            </w:r>
            <w:r w:rsidRPr="0032566F">
              <w:rPr>
                <w:b/>
                <w:bCs/>
                <w:vertAlign w:val="superscript"/>
              </w:rPr>
              <w:t>th</w:t>
            </w:r>
            <w:r w:rsidRPr="0032566F">
              <w:rPr>
                <w:b/>
                <w:bCs/>
              </w:rPr>
              <w:t xml:space="preserve"> passed from CBSE Board</w:t>
            </w:r>
          </w:p>
          <w:p w14:paraId="2B57A60C" w14:textId="530E55AF" w:rsidR="0032566F" w:rsidRPr="0010570D" w:rsidRDefault="0032566F" w:rsidP="0032566F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 w:hanging="360"/>
            </w:pPr>
            <w:r>
              <w:t>Govt. G.G.S Adarsh Sen. Sec. School, Sahnewali, Mansa, Punjab (2016)</w:t>
            </w:r>
          </w:p>
        </w:tc>
      </w:tr>
      <w:tr w:rsidR="00E16D14" w14:paraId="0675EEC0" w14:textId="77777777" w:rsidTr="00907A85">
        <w:trPr>
          <w:trHeight w:val="331"/>
        </w:trPr>
        <w:tc>
          <w:tcPr>
            <w:tcW w:w="9720" w:type="dxa"/>
          </w:tcPr>
          <w:p w14:paraId="00B62525" w14:textId="77777777" w:rsidR="00E16D14" w:rsidRDefault="00E16D14" w:rsidP="00E67EB2"/>
          <w:p w14:paraId="0DF3D56C" w14:textId="77777777" w:rsidR="00FF203A" w:rsidRDefault="00FF203A" w:rsidP="00FF203A">
            <w:pPr>
              <w:pStyle w:val="Heading1"/>
            </w:pPr>
            <w:r>
              <w:t>Skills</w:t>
            </w:r>
          </w:p>
          <w:p w14:paraId="7BC5D5FB" w14:textId="2A903025" w:rsidR="00FF203A" w:rsidRDefault="00FF203A" w:rsidP="00FF203A">
            <w:pPr>
              <w:pStyle w:val="ListBullet"/>
              <w:numPr>
                <w:ilvl w:val="0"/>
                <w:numId w:val="0"/>
              </w:numPr>
              <w:spacing w:before="120" w:line="240" w:lineRule="exact"/>
              <w:ind w:left="360" w:hanging="360"/>
            </w:pPr>
            <w:r>
              <w:t>3 D Design in Fusion 360</w:t>
            </w:r>
            <w:r>
              <w:t xml:space="preserve">, IOT, Networking, AWS, Flutter, Microsoft Office, Hardware and OS, VLSI </w:t>
            </w:r>
          </w:p>
          <w:p w14:paraId="27799A4D" w14:textId="4F238F17" w:rsidR="00FF203A" w:rsidRDefault="00FF203A" w:rsidP="00FF203A">
            <w:pPr>
              <w:pStyle w:val="ListBullet"/>
              <w:numPr>
                <w:ilvl w:val="0"/>
                <w:numId w:val="0"/>
              </w:numPr>
              <w:spacing w:before="120" w:line="240" w:lineRule="exact"/>
            </w:pPr>
          </w:p>
          <w:p w14:paraId="22353455" w14:textId="4FA9A98F" w:rsidR="00FF203A" w:rsidRDefault="00FF203A" w:rsidP="00FF203A">
            <w:pPr>
              <w:pStyle w:val="Heading1"/>
            </w:pPr>
            <w:r>
              <w:t>Languages</w:t>
            </w:r>
          </w:p>
          <w:p w14:paraId="3ADAAE96" w14:textId="31863A47" w:rsidR="00FF203A" w:rsidRPr="00FF203A" w:rsidRDefault="00FF203A" w:rsidP="00FF203A">
            <w:r>
              <w:t>English, Punjabi, Hindi</w:t>
            </w:r>
          </w:p>
          <w:p w14:paraId="33BD7673" w14:textId="38D919F6" w:rsidR="00FF203A" w:rsidRPr="00FF203A" w:rsidRDefault="00FF203A" w:rsidP="00FF203A">
            <w:r>
              <w:t xml:space="preserve"> </w:t>
            </w:r>
          </w:p>
        </w:tc>
      </w:tr>
    </w:tbl>
    <w:p w14:paraId="2DD61D0E" w14:textId="77777777" w:rsidR="00643E15" w:rsidRPr="00643E15" w:rsidRDefault="00643E15" w:rsidP="00906720">
      <w:pPr>
        <w:pStyle w:val="ListBullet"/>
        <w:numPr>
          <w:ilvl w:val="0"/>
          <w:numId w:val="0"/>
        </w:numPr>
      </w:pPr>
    </w:p>
    <w:p w14:paraId="174D401A" w14:textId="77777777" w:rsidR="00FF203A" w:rsidRPr="00643E15" w:rsidRDefault="00FF203A">
      <w:pPr>
        <w:pStyle w:val="ListBullet"/>
        <w:numPr>
          <w:ilvl w:val="0"/>
          <w:numId w:val="0"/>
        </w:numPr>
      </w:pPr>
    </w:p>
    <w:sectPr w:rsidR="00FF203A" w:rsidRPr="00643E15" w:rsidSect="00973401">
      <w:type w:val="continuous"/>
      <w:pgSz w:w="12240" w:h="15840"/>
      <w:pgMar w:top="1080" w:right="108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F0ED5" w14:textId="77777777" w:rsidR="000F6E2F" w:rsidRDefault="000F6E2F" w:rsidP="00E16D14">
      <w:pPr>
        <w:spacing w:line="240" w:lineRule="auto"/>
      </w:pPr>
      <w:r>
        <w:separator/>
      </w:r>
    </w:p>
  </w:endnote>
  <w:endnote w:type="continuationSeparator" w:id="0">
    <w:p w14:paraId="3068596F" w14:textId="77777777" w:rsidR="000F6E2F" w:rsidRDefault="000F6E2F" w:rsidP="00E16D1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75C84" w14:textId="77777777" w:rsidR="000F6E2F" w:rsidRDefault="000F6E2F" w:rsidP="00E16D14">
      <w:pPr>
        <w:spacing w:line="240" w:lineRule="auto"/>
      </w:pPr>
      <w:r>
        <w:separator/>
      </w:r>
    </w:p>
  </w:footnote>
  <w:footnote w:type="continuationSeparator" w:id="0">
    <w:p w14:paraId="21D4FCA1" w14:textId="77777777" w:rsidR="000F6E2F" w:rsidRDefault="000F6E2F" w:rsidP="00E16D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8EA4D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F4E4A26"/>
    <w:multiLevelType w:val="multilevel"/>
    <w:tmpl w:val="BD20E95C"/>
    <w:styleLink w:val="CurrentList4"/>
    <w:lvl w:ilvl="0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20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2" w15:restartNumberingAfterBreak="0">
    <w:nsid w:val="19FD4007"/>
    <w:multiLevelType w:val="multilevel"/>
    <w:tmpl w:val="868C2648"/>
    <w:lvl w:ilvl="0">
      <w:start w:val="1"/>
      <w:numFmt w:val="bullet"/>
      <w:pStyle w:val="ListBullet"/>
      <w:lvlText w:val=""/>
      <w:lvlJc w:val="left"/>
      <w:pPr>
        <w:ind w:left="936" w:hanging="360"/>
      </w:pPr>
      <w:rPr>
        <w:rFonts w:ascii="Symbol" w:hAnsi="Symbol" w:hint="default"/>
        <w:color w:val="000000" w:themeColor="text1"/>
        <w:sz w:val="16"/>
      </w:rPr>
    </w:lvl>
    <w:lvl w:ilvl="1">
      <w:start w:val="1"/>
      <w:numFmt w:val="bullet"/>
      <w:lvlText w:val="o"/>
      <w:lvlJc w:val="left"/>
      <w:pPr>
        <w:ind w:left="1296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376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456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</w:abstractNum>
  <w:abstractNum w:abstractNumId="3" w15:restartNumberingAfterBreak="0">
    <w:nsid w:val="251F3DC0"/>
    <w:multiLevelType w:val="multilevel"/>
    <w:tmpl w:val="0409001D"/>
    <w:styleLink w:val="CurrentList2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1B32A21"/>
    <w:multiLevelType w:val="multilevel"/>
    <w:tmpl w:val="D4A68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CE45619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FF06D3F"/>
    <w:multiLevelType w:val="multilevel"/>
    <w:tmpl w:val="79F4F232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F15533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F15533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263080451">
    <w:abstractNumId w:val="2"/>
  </w:num>
  <w:num w:numId="2" w16cid:durableId="331644053">
    <w:abstractNumId w:val="5"/>
  </w:num>
  <w:num w:numId="3" w16cid:durableId="753747787">
    <w:abstractNumId w:val="3"/>
  </w:num>
  <w:num w:numId="4" w16cid:durableId="1895047714">
    <w:abstractNumId w:val="6"/>
  </w:num>
  <w:num w:numId="5" w16cid:durableId="1803503293">
    <w:abstractNumId w:val="1"/>
  </w:num>
  <w:num w:numId="6" w16cid:durableId="1209150237">
    <w:abstractNumId w:val="4"/>
  </w:num>
  <w:num w:numId="7" w16cid:durableId="1047337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B2"/>
    <w:rsid w:val="00043C5E"/>
    <w:rsid w:val="000761F2"/>
    <w:rsid w:val="000A7F3C"/>
    <w:rsid w:val="000F6E2F"/>
    <w:rsid w:val="00100EAC"/>
    <w:rsid w:val="0011640F"/>
    <w:rsid w:val="00174F67"/>
    <w:rsid w:val="00175471"/>
    <w:rsid w:val="00180710"/>
    <w:rsid w:val="00181381"/>
    <w:rsid w:val="001B7F78"/>
    <w:rsid w:val="001D09EE"/>
    <w:rsid w:val="001D7755"/>
    <w:rsid w:val="00222532"/>
    <w:rsid w:val="00222EDA"/>
    <w:rsid w:val="00285F5A"/>
    <w:rsid w:val="002E2F05"/>
    <w:rsid w:val="0030456C"/>
    <w:rsid w:val="0032566F"/>
    <w:rsid w:val="003D57BE"/>
    <w:rsid w:val="004D2889"/>
    <w:rsid w:val="00510684"/>
    <w:rsid w:val="005400B2"/>
    <w:rsid w:val="005937B7"/>
    <w:rsid w:val="005A2D6B"/>
    <w:rsid w:val="005F0BA7"/>
    <w:rsid w:val="00615397"/>
    <w:rsid w:val="006157D4"/>
    <w:rsid w:val="00634A2D"/>
    <w:rsid w:val="00643E15"/>
    <w:rsid w:val="0069693F"/>
    <w:rsid w:val="006A0257"/>
    <w:rsid w:val="00751924"/>
    <w:rsid w:val="00780A35"/>
    <w:rsid w:val="007A1507"/>
    <w:rsid w:val="007E20FC"/>
    <w:rsid w:val="007F2942"/>
    <w:rsid w:val="008411D8"/>
    <w:rsid w:val="00843120"/>
    <w:rsid w:val="00906720"/>
    <w:rsid w:val="0090734C"/>
    <w:rsid w:val="00907A85"/>
    <w:rsid w:val="00973401"/>
    <w:rsid w:val="00A25BA1"/>
    <w:rsid w:val="00A40DEC"/>
    <w:rsid w:val="00A66AFF"/>
    <w:rsid w:val="00AA353A"/>
    <w:rsid w:val="00B72538"/>
    <w:rsid w:val="00C757F3"/>
    <w:rsid w:val="00CC0FFE"/>
    <w:rsid w:val="00CE3B09"/>
    <w:rsid w:val="00CE4375"/>
    <w:rsid w:val="00D44728"/>
    <w:rsid w:val="00D45167"/>
    <w:rsid w:val="00E16D14"/>
    <w:rsid w:val="00E36C6B"/>
    <w:rsid w:val="00E557D1"/>
    <w:rsid w:val="00EE220C"/>
    <w:rsid w:val="00FA3628"/>
    <w:rsid w:val="00FE0E63"/>
    <w:rsid w:val="00FF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8A9A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nhideWhenUsed="1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7A85"/>
    <w:pPr>
      <w:spacing w:line="280" w:lineRule="exact"/>
    </w:pPr>
    <w:rPr>
      <w:color w:val="404040" w:themeColor="text1" w:themeTint="BF"/>
      <w:sz w:val="20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6D14"/>
    <w:pPr>
      <w:keepNext/>
      <w:keepLines/>
      <w:spacing w:after="200" w:line="240" w:lineRule="auto"/>
      <w:outlineLvl w:val="0"/>
    </w:pPr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rsid w:val="00973401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E16D14"/>
    <w:pPr>
      <w:keepNext/>
      <w:keepLines/>
      <w:spacing w:after="12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B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CC2F0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1"/>
    <w:qFormat/>
    <w:rsid w:val="00E16D14"/>
    <w:pPr>
      <w:spacing w:after="240" w:line="240" w:lineRule="auto"/>
      <w:contextualSpacing/>
    </w:pPr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E16D14"/>
    <w:rPr>
      <w:rFonts w:eastAsiaTheme="majorEastAsia" w:cs="Times New Roman (Headings CS)"/>
      <w:b/>
      <w:caps/>
      <w:color w:val="000000" w:themeColor="text1"/>
      <w:spacing w:val="20"/>
      <w:kern w:val="28"/>
      <w:sz w:val="96"/>
      <w:szCs w:val="56"/>
    </w:rPr>
  </w:style>
  <w:style w:type="paragraph" w:customStyle="1" w:styleId="ContactInfo">
    <w:name w:val="Contact Info"/>
    <w:basedOn w:val="Normal"/>
    <w:uiPriority w:val="99"/>
    <w:semiHidden/>
    <w:qFormat/>
    <w:rsid w:val="00B72538"/>
    <w:pPr>
      <w:spacing w:after="120"/>
      <w:jc w:val="center"/>
    </w:pPr>
    <w:rPr>
      <w:rFonts w:cs="Times New Roman (Body CS)"/>
      <w:b/>
      <w:color w:val="000000" w:themeColor="text1"/>
    </w:rPr>
  </w:style>
  <w:style w:type="character" w:styleId="IntenseEmphasis">
    <w:name w:val="Intense Emphasis"/>
    <w:basedOn w:val="DefaultParagraphFont"/>
    <w:uiPriority w:val="99"/>
    <w:semiHidden/>
    <w:rsid w:val="00CE3B09"/>
    <w:rPr>
      <w:b/>
      <w:iCs/>
      <w:color w:val="262626" w:themeColor="text1" w:themeTint="D9"/>
    </w:rPr>
  </w:style>
  <w:style w:type="character" w:customStyle="1" w:styleId="Heading1Char">
    <w:name w:val="Heading 1 Char"/>
    <w:basedOn w:val="DefaultParagraphFont"/>
    <w:link w:val="Heading1"/>
    <w:uiPriority w:val="9"/>
    <w:rsid w:val="00E16D14"/>
    <w:rPr>
      <w:rFonts w:eastAsiaTheme="majorEastAsia" w:cs="Times New Roman (Headings CS)"/>
      <w:b/>
      <w:caps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73401"/>
    <w:rPr>
      <w:rFonts w:eastAsiaTheme="majorEastAsia" w:cs="Times New Roman (Headings CS)"/>
      <w:b/>
      <w:color w:val="000000" w:themeColor="text1"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07A85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B09"/>
    <w:rPr>
      <w:rFonts w:asciiTheme="majorHAnsi" w:eastAsiaTheme="majorEastAsia" w:hAnsiTheme="majorHAnsi" w:cstheme="majorBidi"/>
      <w:i/>
      <w:iCs/>
      <w:color w:val="CC2F0E" w:themeColor="accent1" w:themeShade="BF"/>
      <w:sz w:val="20"/>
      <w:szCs w:val="22"/>
    </w:rPr>
  </w:style>
  <w:style w:type="table" w:styleId="TableGrid">
    <w:name w:val="Table Grid"/>
    <w:basedOn w:val="TableNormal"/>
    <w:uiPriority w:val="39"/>
    <w:rsid w:val="00CE3B09"/>
    <w:pPr>
      <w:contextualSpacing/>
    </w:pPr>
    <w:rPr>
      <w:color w:val="595959" w:themeColor="text1" w:themeTint="A6"/>
      <w:sz w:val="22"/>
      <w:szCs w:val="22"/>
    </w:rPr>
    <w:tblPr/>
  </w:style>
  <w:style w:type="character" w:styleId="SubtleReference">
    <w:name w:val="Subtle Reference"/>
    <w:aliases w:val="Company &amp; Location"/>
    <w:basedOn w:val="DefaultParagraphFont"/>
    <w:uiPriority w:val="99"/>
    <w:semiHidden/>
    <w:rsid w:val="00CE3B09"/>
    <w:rPr>
      <w:rFonts w:ascii="Gill Sans MT" w:hAnsi="Gill Sans MT"/>
      <w:b w:val="0"/>
      <w:i w:val="0"/>
      <w:caps/>
      <w:smallCaps w:val="0"/>
      <w:vanish w:val="0"/>
      <w:color w:val="000000" w:themeColor="text1"/>
      <w:spacing w:val="10"/>
      <w:sz w:val="20"/>
    </w:rPr>
  </w:style>
  <w:style w:type="character" w:styleId="Hyperlink">
    <w:name w:val="Hyperlink"/>
    <w:basedOn w:val="DefaultParagraphFont"/>
    <w:uiPriority w:val="99"/>
    <w:semiHidden/>
    <w:rsid w:val="00CE3B0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CE3B09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semiHidden/>
    <w:qFormat/>
    <w:rsid w:val="00906720"/>
    <w:pPr>
      <w:numPr>
        <w:numId w:val="1"/>
      </w:numPr>
      <w:spacing w:line="320" w:lineRule="exact"/>
      <w:ind w:left="360"/>
    </w:pPr>
  </w:style>
  <w:style w:type="paragraph" w:styleId="ListParagraph">
    <w:name w:val="List Paragraph"/>
    <w:basedOn w:val="Normal"/>
    <w:uiPriority w:val="34"/>
    <w:rsid w:val="00CC0FFE"/>
    <w:pPr>
      <w:ind w:left="720"/>
      <w:contextualSpacing/>
    </w:pPr>
  </w:style>
  <w:style w:type="numbering" w:customStyle="1" w:styleId="CurrentList1">
    <w:name w:val="Current List1"/>
    <w:uiPriority w:val="99"/>
    <w:rsid w:val="005937B7"/>
    <w:pPr>
      <w:numPr>
        <w:numId w:val="2"/>
      </w:numPr>
    </w:pPr>
  </w:style>
  <w:style w:type="numbering" w:customStyle="1" w:styleId="CurrentList2">
    <w:name w:val="Current List2"/>
    <w:uiPriority w:val="99"/>
    <w:rsid w:val="005937B7"/>
    <w:pPr>
      <w:numPr>
        <w:numId w:val="3"/>
      </w:numPr>
    </w:pPr>
  </w:style>
  <w:style w:type="numbering" w:customStyle="1" w:styleId="CurrentList3">
    <w:name w:val="Current List3"/>
    <w:uiPriority w:val="99"/>
    <w:rsid w:val="006157D4"/>
    <w:pPr>
      <w:numPr>
        <w:numId w:val="4"/>
      </w:numPr>
    </w:pPr>
  </w:style>
  <w:style w:type="numbering" w:customStyle="1" w:styleId="CurrentList4">
    <w:name w:val="Current List4"/>
    <w:uiPriority w:val="99"/>
    <w:rsid w:val="006157D4"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styleId="Footer">
    <w:name w:val="footer"/>
    <w:basedOn w:val="Normal"/>
    <w:link w:val="FooterChar"/>
    <w:uiPriority w:val="99"/>
    <w:semiHidden/>
    <w:rsid w:val="00E16D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07A85"/>
    <w:rPr>
      <w:color w:val="404040" w:themeColor="text1" w:themeTint="BF"/>
      <w:sz w:val="20"/>
      <w:szCs w:val="22"/>
    </w:rPr>
  </w:style>
  <w:style w:type="paragraph" w:customStyle="1" w:styleId="ImagePlaceholder">
    <w:name w:val="Image Placeholder"/>
    <w:basedOn w:val="Normal"/>
    <w:semiHidden/>
    <w:qFormat/>
    <w:rsid w:val="00907A85"/>
    <w:pPr>
      <w:spacing w:line="240" w:lineRule="auto"/>
    </w:pPr>
    <w:rPr>
      <w:sz w:val="4"/>
    </w:rPr>
  </w:style>
  <w:style w:type="paragraph" w:styleId="Subtitle">
    <w:name w:val="Subtitle"/>
    <w:basedOn w:val="Normal"/>
    <w:next w:val="Normal"/>
    <w:link w:val="SubtitleChar"/>
    <w:uiPriority w:val="11"/>
    <w:rsid w:val="00E16D14"/>
    <w:pPr>
      <w:spacing w:line="240" w:lineRule="exact"/>
    </w:pPr>
    <w:rPr>
      <w:b/>
      <w:color w:val="091916" w:themeColor="accent5" w:themeShade="80"/>
      <w:spacing w:val="-2"/>
    </w:rPr>
  </w:style>
  <w:style w:type="character" w:customStyle="1" w:styleId="SubtitleChar">
    <w:name w:val="Subtitle Char"/>
    <w:basedOn w:val="DefaultParagraphFont"/>
    <w:link w:val="Subtitle"/>
    <w:uiPriority w:val="11"/>
    <w:rsid w:val="00E16D14"/>
    <w:rPr>
      <w:b/>
      <w:color w:val="091916" w:themeColor="accent5" w:themeShade="80"/>
      <w:spacing w:val="-2"/>
      <w:sz w:val="20"/>
      <w:szCs w:val="22"/>
    </w:rPr>
  </w:style>
  <w:style w:type="character" w:styleId="PlaceholderText">
    <w:name w:val="Placeholder Text"/>
    <w:basedOn w:val="DefaultParagraphFont"/>
    <w:uiPriority w:val="99"/>
    <w:semiHidden/>
    <w:rsid w:val="00907A85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5400B2"/>
    <w:rPr>
      <w:color w:val="605E5C"/>
      <w:shd w:val="clear" w:color="auto" w:fill="E1DFDD"/>
    </w:rPr>
  </w:style>
  <w:style w:type="character" w:customStyle="1" w:styleId="ui-provider">
    <w:name w:val="ui-provider"/>
    <w:basedOn w:val="DefaultParagraphFont"/>
    <w:rsid w:val="008431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866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linkedin.com/in/karmveer-kaur-5561a520b" TargetMode="External"/><Relationship Id="rId5" Type="http://schemas.openxmlformats.org/officeDocument/2006/relationships/styles" Target="styles.xml"/><Relationship Id="rId10" Type="http://schemas.openxmlformats.org/officeDocument/2006/relationships/hyperlink" Target="http://github.com/karmveer11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khjeet_kaur\AppData\Roaming\Microsoft\Templates\ATS%20Bold%20accounting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24593E03644ED18DF01CAA155904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3E3395-6922-4D60-8770-8ABF4BD070D9}"/>
      </w:docPartPr>
      <w:docPartBody>
        <w:p w:rsidR="00000000" w:rsidRDefault="00000000">
          <w:pPr>
            <w:pStyle w:val="6D24593E03644ED18DF01CAA15590430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375"/>
    <w:rsid w:val="003B458E"/>
    <w:rsid w:val="00BB0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pPr>
      <w:keepNext/>
      <w:keepLines/>
      <w:spacing w:after="60" w:line="240" w:lineRule="auto"/>
      <w:outlineLvl w:val="1"/>
    </w:pPr>
    <w:rPr>
      <w:rFonts w:eastAsiaTheme="majorEastAsia" w:cs="Times New Roman (Headings CS)"/>
      <w:b/>
      <w:color w:val="000000" w:themeColor="text1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CADFD23DC254FD9B1968CD9D6666CE8">
    <w:name w:val="4CADFD23DC254FD9B1968CD9D6666CE8"/>
  </w:style>
  <w:style w:type="paragraph" w:customStyle="1" w:styleId="AD20A6ABF83C481BB07E9EA19F09206B">
    <w:name w:val="AD20A6ABF83C481BB07E9EA19F09206B"/>
  </w:style>
  <w:style w:type="paragraph" w:customStyle="1" w:styleId="C93E4E04751F4139AC10A7D8C61BDA7A">
    <w:name w:val="C93E4E04751F4139AC10A7D8C61BDA7A"/>
  </w:style>
  <w:style w:type="paragraph" w:customStyle="1" w:styleId="69C22866100147AF8969E40754973E1B">
    <w:name w:val="69C22866100147AF8969E40754973E1B"/>
  </w:style>
  <w:style w:type="paragraph" w:customStyle="1" w:styleId="9B27219F284E4517996D27BF9459C21D">
    <w:name w:val="9B27219F284E4517996D27BF9459C21D"/>
  </w:style>
  <w:style w:type="paragraph" w:customStyle="1" w:styleId="E5A88FC5D4504752B9D5C92F58D48516">
    <w:name w:val="E5A88FC5D4504752B9D5C92F58D48516"/>
  </w:style>
  <w:style w:type="paragraph" w:customStyle="1" w:styleId="9D1B6B7CF5194F18B05D5E26D5133615">
    <w:name w:val="9D1B6B7CF5194F18B05D5E26D5133615"/>
  </w:style>
  <w:style w:type="paragraph" w:customStyle="1" w:styleId="DD0E645FFC874B8DAE1A506EC3A6A4C0">
    <w:name w:val="DD0E645FFC874B8DAE1A506EC3A6A4C0"/>
  </w:style>
  <w:style w:type="paragraph" w:customStyle="1" w:styleId="DD10C446872E4BB29CCA07F7D6F928C2">
    <w:name w:val="DD10C446872E4BB29CCA07F7D6F928C2"/>
  </w:style>
  <w:style w:type="paragraph" w:customStyle="1" w:styleId="0F7730B0596343AA903985B6418BF43F">
    <w:name w:val="0F7730B0596343AA903985B6418BF43F"/>
  </w:style>
  <w:style w:type="paragraph" w:customStyle="1" w:styleId="B4E91D5FA7C542E7B134F9A202293B90">
    <w:name w:val="B4E91D5FA7C542E7B134F9A202293B90"/>
  </w:style>
  <w:style w:type="paragraph" w:customStyle="1" w:styleId="2BED6387C134422392EA5C8443CCC5FD">
    <w:name w:val="2BED6387C134422392EA5C8443CCC5FD"/>
  </w:style>
  <w:style w:type="paragraph" w:customStyle="1" w:styleId="F84CA2EB32754F7E9222FA22CCB4C63C">
    <w:name w:val="F84CA2EB32754F7E9222FA22CCB4C63C"/>
  </w:style>
  <w:style w:type="paragraph" w:customStyle="1" w:styleId="7834E69C498A49F1852AA26D663FEAEA">
    <w:name w:val="7834E69C498A49F1852AA26D663FEAEA"/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="Times New Roman (Headings CS)"/>
      <w:b/>
      <w:color w:val="000000" w:themeColor="text1"/>
      <w:sz w:val="20"/>
      <w:szCs w:val="26"/>
    </w:rPr>
  </w:style>
  <w:style w:type="paragraph" w:customStyle="1" w:styleId="AA9978A41834410DA2617DD22C1AF9D3">
    <w:name w:val="AA9978A41834410DA2617DD22C1AF9D3"/>
  </w:style>
  <w:style w:type="paragraph" w:customStyle="1" w:styleId="A13A163610F348EEAE19BF31D70BE4F1">
    <w:name w:val="A13A163610F348EEAE19BF31D70BE4F1"/>
  </w:style>
  <w:style w:type="paragraph" w:customStyle="1" w:styleId="071E83538EE84929BFBF1795E86E2EA5">
    <w:name w:val="071E83538EE84929BFBF1795E86E2EA5"/>
  </w:style>
  <w:style w:type="paragraph" w:customStyle="1" w:styleId="6D24593E03644ED18DF01CAA15590430">
    <w:name w:val="6D24593E03644ED18DF01CAA15590430"/>
  </w:style>
  <w:style w:type="paragraph" w:customStyle="1" w:styleId="7B02E6EC84B94D65804AA19BABE2335B">
    <w:name w:val="7B02E6EC84B94D65804AA19BABE2335B"/>
  </w:style>
  <w:style w:type="paragraph" w:customStyle="1" w:styleId="75A9B2DF4DDA4F79B2A0278BEC838188">
    <w:name w:val="75A9B2DF4DDA4F79B2A0278BEC838188"/>
  </w:style>
  <w:style w:type="paragraph" w:customStyle="1" w:styleId="BF05DBCE764E4331B861361720DC5F96">
    <w:name w:val="BF05DBCE764E4331B861361720DC5F96"/>
  </w:style>
  <w:style w:type="paragraph" w:customStyle="1" w:styleId="B894679127464D66B26CF6B822EBF5BD">
    <w:name w:val="B894679127464D66B26CF6B822EBF5BD"/>
  </w:style>
  <w:style w:type="paragraph" w:customStyle="1" w:styleId="EF977D54D1A34EDF8F04ED201A20EDF3">
    <w:name w:val="EF977D54D1A34EDF8F04ED201A20EDF3"/>
  </w:style>
  <w:style w:type="paragraph" w:customStyle="1" w:styleId="EE0A0F2847C74A9BABA890A634AF20E6">
    <w:name w:val="EE0A0F2847C74A9BABA890A634AF20E6"/>
  </w:style>
  <w:style w:type="paragraph" w:customStyle="1" w:styleId="02994DBB4262450888DCE2471981CFFE">
    <w:name w:val="02994DBB4262450888DCE2471981CFFE"/>
  </w:style>
  <w:style w:type="paragraph" w:customStyle="1" w:styleId="47E424D0583F4A1BACC830A0A33A2C63">
    <w:name w:val="47E424D0583F4A1BACC830A0A33A2C63"/>
  </w:style>
  <w:style w:type="paragraph" w:customStyle="1" w:styleId="A701105BA07449709FC01A051F4B1A6C">
    <w:name w:val="A701105BA07449709FC01A051F4B1A6C"/>
  </w:style>
  <w:style w:type="paragraph" w:customStyle="1" w:styleId="32D699E88B3E4C40A5044C6A5803C451">
    <w:name w:val="32D699E88B3E4C40A5044C6A5803C451"/>
  </w:style>
  <w:style w:type="paragraph" w:customStyle="1" w:styleId="B1C7D4942F784461BF5881B829247A65">
    <w:name w:val="B1C7D4942F784461BF5881B829247A65"/>
  </w:style>
  <w:style w:type="paragraph" w:customStyle="1" w:styleId="66740809A9F04C84B92805D8633B7159">
    <w:name w:val="66740809A9F04C84B92805D8633B7159"/>
  </w:style>
  <w:style w:type="paragraph" w:customStyle="1" w:styleId="6F527455A4044E2CA672C4D596E687AF">
    <w:name w:val="6F527455A4044E2CA672C4D596E687AF"/>
    <w:rsid w:val="00BB03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ink Orange Green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F15533"/>
      </a:accent1>
      <a:accent2>
        <a:srgbClr val="EF96C0"/>
      </a:accent2>
      <a:accent3>
        <a:srgbClr val="E20386"/>
      </a:accent3>
      <a:accent4>
        <a:srgbClr val="266D31"/>
      </a:accent4>
      <a:accent5>
        <a:srgbClr val="12332D"/>
      </a:accent5>
      <a:accent6>
        <a:srgbClr val="E5D9EB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799FB66-2A8A-4E9B-AC64-06FA1ED299D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1D09A916-69F9-4FAA-BBD2-F639C6C49C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2C548C5-547E-4221-B98F-A0F2ADE603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accounting resume</Template>
  <TotalTime>0</TotalTime>
  <Pages>2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2023-08-28T16:47:00Z</dcterms:created>
  <dcterms:modified xsi:type="dcterms:W3CDTF">2023-08-28T16:47:00Z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